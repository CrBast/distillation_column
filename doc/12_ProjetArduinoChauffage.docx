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1DF3C" w14:textId="179013A1" w:rsidR="008E6D06" w:rsidRPr="002E405E" w:rsidRDefault="008E6D06" w:rsidP="00E77E99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Projet Arduino chauffage</w:t>
      </w:r>
    </w:p>
    <w:p w14:paraId="08C4C6BC" w14:textId="64499299" w:rsidR="00563379" w:rsidRPr="002E405E" w:rsidRDefault="00563379" w:rsidP="00DC04CC">
      <w:pPr>
        <w:rPr>
          <w:sz w:val="28"/>
          <w:u w:val="single"/>
        </w:rPr>
      </w:pPr>
      <w:r w:rsidRPr="002E405E">
        <w:rPr>
          <w:sz w:val="28"/>
          <w:u w:val="single"/>
        </w:rPr>
        <w:t>Description</w:t>
      </w:r>
    </w:p>
    <w:p w14:paraId="5BB5F698" w14:textId="77777777" w:rsidR="008E6D06" w:rsidRDefault="008E6D06" w:rsidP="00563379">
      <w:pPr>
        <w:spacing w:after="0"/>
      </w:pPr>
      <w:r>
        <w:t>L’installation permet de chauffer une résistance de 100</w:t>
      </w:r>
      <w:r>
        <w:rPr>
          <w:rFonts w:cstheme="minorHAnsi"/>
        </w:rPr>
        <w:t>Ω</w:t>
      </w:r>
      <w:r>
        <w:t xml:space="preserve"> pendant une durée déterminée.</w:t>
      </w:r>
    </w:p>
    <w:p w14:paraId="5DC534C3" w14:textId="1F95FEB2" w:rsidR="008E6D06" w:rsidRDefault="008E6D06" w:rsidP="00563379">
      <w:pPr>
        <w:spacing w:after="0"/>
      </w:pPr>
      <w:r>
        <w:t>Le but est de réguler la température de façon proportionnelle (PID).</w:t>
      </w:r>
    </w:p>
    <w:p w14:paraId="5AA2A8DE" w14:textId="439551FD" w:rsidR="008E6D06" w:rsidRDefault="008E6D06" w:rsidP="00563379">
      <w:pPr>
        <w:spacing w:after="0"/>
      </w:pPr>
      <w:r>
        <w:t xml:space="preserve">Le programme doit fonctionner selon le concept du graph d’état. </w:t>
      </w:r>
    </w:p>
    <w:p w14:paraId="52774128" w14:textId="440B8B19" w:rsidR="00765196" w:rsidRDefault="00765196" w:rsidP="00563379">
      <w:pPr>
        <w:spacing w:after="0"/>
      </w:pPr>
    </w:p>
    <w:p w14:paraId="2F932CD3" w14:textId="1B93DFAC" w:rsidR="00765196" w:rsidRDefault="00765196" w:rsidP="00765196">
      <w:pPr>
        <w:rPr>
          <w:sz w:val="28"/>
          <w:u w:val="single"/>
        </w:rPr>
      </w:pPr>
      <w:r>
        <w:rPr>
          <w:sz w:val="28"/>
          <w:u w:val="single"/>
        </w:rPr>
        <w:t>Informations complémentaires</w:t>
      </w:r>
    </w:p>
    <w:p w14:paraId="64E5B678" w14:textId="749165F9" w:rsidR="00E77E99" w:rsidRPr="00E77E99" w:rsidRDefault="00765196" w:rsidP="008E6D06">
      <w:r>
        <w:t xml:space="preserve">Tout le code ainsi que </w:t>
      </w:r>
      <w:r w:rsidR="008B503D">
        <w:t>des informations supplémentaires</w:t>
      </w:r>
      <w:r>
        <w:t xml:space="preserve"> du projet sont disponible sur </w:t>
      </w:r>
      <w:r w:rsidR="009021B2">
        <w:t>GitHub</w:t>
      </w:r>
      <w:r>
        <w:t xml:space="preserve"> : </w:t>
      </w:r>
      <w:hyperlink r:id="rId8" w:history="1">
        <w:r w:rsidRPr="008056CC">
          <w:rPr>
            <w:rStyle w:val="Lienhypertexte"/>
          </w:rPr>
          <w:t>https://gi</w:t>
        </w:r>
        <w:r w:rsidRPr="008056CC">
          <w:rPr>
            <w:rStyle w:val="Lienhypertexte"/>
          </w:rPr>
          <w:t>thub.com/CrBast/distillation_column</w:t>
        </w:r>
      </w:hyperlink>
      <w:r>
        <w:t xml:space="preserve"> </w:t>
      </w:r>
    </w:p>
    <w:p w14:paraId="587FB093" w14:textId="7B14B80D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t>Composants</w:t>
      </w:r>
    </w:p>
    <w:p w14:paraId="6BD16CDC" w14:textId="2BEF8175" w:rsidR="008E6D06" w:rsidRDefault="008E6D06" w:rsidP="008E6D06">
      <w:pPr>
        <w:pStyle w:val="Paragraphedeliste"/>
        <w:numPr>
          <w:ilvl w:val="0"/>
          <w:numId w:val="1"/>
        </w:numPr>
      </w:pPr>
      <w:r>
        <w:t>Ecran LCD</w:t>
      </w:r>
    </w:p>
    <w:p w14:paraId="1E463BE6" w14:textId="44EEBB91" w:rsidR="008E6D06" w:rsidRDefault="008E6D06" w:rsidP="008E6D06">
      <w:pPr>
        <w:pStyle w:val="Paragraphedeliste"/>
        <w:numPr>
          <w:ilvl w:val="0"/>
          <w:numId w:val="1"/>
        </w:numPr>
      </w:pPr>
      <w:r>
        <w:t>Capteur de température (Dallas – DS18B20)</w:t>
      </w:r>
    </w:p>
    <w:p w14:paraId="159E9101" w14:textId="2B6A4799" w:rsidR="008E6D06" w:rsidRDefault="008E6D06" w:rsidP="008E6D06">
      <w:pPr>
        <w:pStyle w:val="Paragraphedeliste"/>
        <w:numPr>
          <w:ilvl w:val="0"/>
          <w:numId w:val="1"/>
        </w:numPr>
      </w:pPr>
      <w:r>
        <w:t>Transistor (BD675)</w:t>
      </w:r>
    </w:p>
    <w:p w14:paraId="417FFE51" w14:textId="0B0E6377" w:rsidR="00E77E99" w:rsidRPr="00E77E99" w:rsidRDefault="008E6D06" w:rsidP="00E77E99">
      <w:pPr>
        <w:pStyle w:val="Paragraphedeliste"/>
        <w:numPr>
          <w:ilvl w:val="0"/>
          <w:numId w:val="1"/>
        </w:numPr>
        <w:rPr>
          <w:rFonts w:cstheme="minorHAnsi"/>
        </w:rPr>
      </w:pPr>
      <w:r>
        <w:t>Résistance de 100</w:t>
      </w:r>
      <w:r w:rsidRPr="008E6D06">
        <w:rPr>
          <w:rFonts w:cstheme="minorHAnsi"/>
        </w:rPr>
        <w:t xml:space="preserve"> </w:t>
      </w:r>
      <w:r w:rsidRPr="008E6D06">
        <w:rPr>
          <w:rFonts w:cstheme="minorHAnsi"/>
        </w:rPr>
        <w:t>Ω</w:t>
      </w:r>
    </w:p>
    <w:p w14:paraId="7B7D7507" w14:textId="2690B78E" w:rsidR="00E77E99" w:rsidRDefault="00E77E99" w:rsidP="00E77E99">
      <w:pPr>
        <w:rPr>
          <w:sz w:val="28"/>
          <w:u w:val="single"/>
        </w:rPr>
      </w:pPr>
      <w:r>
        <w:rPr>
          <w:sz w:val="28"/>
          <w:u w:val="single"/>
        </w:rPr>
        <w:t>Dépendances</w:t>
      </w:r>
    </w:p>
    <w:p w14:paraId="62D06D21" w14:textId="7F72015D" w:rsidR="00E77E99" w:rsidRPr="00E77E99" w:rsidRDefault="00E77E99" w:rsidP="00E77E99">
      <w:pPr>
        <w:rPr>
          <w:rFonts w:cstheme="minorHAnsi"/>
        </w:rPr>
      </w:pPr>
      <w:r>
        <w:rPr>
          <w:rFonts w:cstheme="minorHAnsi"/>
        </w:rPr>
        <w:t>Voici les librairies</w:t>
      </w:r>
      <w:r w:rsidR="0028415B">
        <w:rPr>
          <w:rFonts w:cstheme="minorHAnsi"/>
        </w:rPr>
        <w:t xml:space="preserve"> open source</w:t>
      </w:r>
      <w:r>
        <w:rPr>
          <w:rFonts w:cstheme="minorHAnsi"/>
        </w:rPr>
        <w:t xml:space="preserve"> utilisées :</w:t>
      </w:r>
    </w:p>
    <w:p w14:paraId="70F7716A" w14:textId="78EB0C46" w:rsidR="00E77E99" w:rsidRP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LiquidCrystal</w:t>
      </w:r>
      <w:proofErr w:type="spellEnd"/>
    </w:p>
    <w:p w14:paraId="5FC6EBF6" w14:textId="30DE354C" w:rsidR="00E77E99" w:rsidRP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OneWire</w:t>
      </w:r>
      <w:proofErr w:type="spellEnd"/>
    </w:p>
    <w:p w14:paraId="3068BFE1" w14:textId="51817290" w:rsidR="00E77E99" w:rsidRDefault="00E77E99" w:rsidP="00E77E99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 w:rsidRPr="00E77E99">
        <w:rPr>
          <w:rFonts w:cstheme="minorHAnsi"/>
        </w:rPr>
        <w:t>DallasTemperature</w:t>
      </w:r>
      <w:proofErr w:type="spellEnd"/>
    </w:p>
    <w:p w14:paraId="6E14D6E0" w14:textId="77777777" w:rsidR="00E77E99" w:rsidRPr="00E77E99" w:rsidRDefault="00E77E99" w:rsidP="00E77E99">
      <w:pPr>
        <w:rPr>
          <w:rFonts w:cstheme="minorHAnsi"/>
        </w:rPr>
      </w:pPr>
    </w:p>
    <w:p w14:paraId="7C4B9D3B" w14:textId="67FABB16" w:rsidR="002B45C1" w:rsidRPr="008E6D06" w:rsidRDefault="008E6D06" w:rsidP="00DC04CC">
      <w:pPr>
        <w:rPr>
          <w:b/>
          <w:sz w:val="32"/>
          <w:u w:val="single"/>
        </w:rPr>
      </w:pPr>
      <w:r w:rsidRPr="008E6D06">
        <w:rPr>
          <w:b/>
          <w:sz w:val="32"/>
          <w:u w:val="single"/>
        </w:rPr>
        <w:t>Partie Arduino</w:t>
      </w:r>
    </w:p>
    <w:p w14:paraId="589ACB2A" w14:textId="2AF4043F" w:rsidR="008E6D06" w:rsidRDefault="00E77E99" w:rsidP="008E6D06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81EED4" wp14:editId="49E865C3">
            <wp:simplePos x="0" y="0"/>
            <wp:positionH relativeFrom="margin">
              <wp:align>right</wp:align>
            </wp:positionH>
            <wp:positionV relativeFrom="paragraph">
              <wp:posOffset>641</wp:posOffset>
            </wp:positionV>
            <wp:extent cx="2204724" cy="3420745"/>
            <wp:effectExtent l="0" t="0" r="5080" b="8255"/>
            <wp:wrapNone/>
            <wp:docPr id="4" name="Image 4" descr="https://raw.githubusercontent.com/CrBast/distillation_column/master/doc/schema_c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CrBast/distillation_column/master/doc/schema_cab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4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5E3B4" w14:textId="5E8EE4FF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t>Vue schématique</w:t>
      </w:r>
    </w:p>
    <w:p w14:paraId="5DA4B41B" w14:textId="1325C9B6" w:rsidR="008E6D06" w:rsidRDefault="00E77E99" w:rsidP="008E6D06">
      <w:pPr>
        <w:rPr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FE329" wp14:editId="73470511">
                <wp:simplePos x="0" y="0"/>
                <wp:positionH relativeFrom="column">
                  <wp:posOffset>1044381</wp:posOffset>
                </wp:positionH>
                <wp:positionV relativeFrom="paragraph">
                  <wp:posOffset>2173215</wp:posOffset>
                </wp:positionV>
                <wp:extent cx="396416" cy="17442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16" cy="174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7416A" w14:textId="7AF0F239" w:rsidR="002D734C" w:rsidRPr="002D734C" w:rsidRDefault="002D734C">
                            <w:pPr>
                              <w:rPr>
                                <w:b/>
                                <w:sz w:val="10"/>
                              </w:rPr>
                            </w:pPr>
                            <w:r w:rsidRPr="002D734C">
                              <w:rPr>
                                <w:b/>
                                <w:sz w:val="10"/>
                              </w:rPr>
                              <w:t>DS18B20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FE329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82.25pt;margin-top:171.1pt;width:31.2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" filled="f" stroked="f" strokeweight=".5pt">
                <v:textbox>
                  <w:txbxContent>
                    <w:p w14:paraId="5987416A" w14:textId="7AF0F239" w:rsidR="002D734C" w:rsidRPr="002D734C" w:rsidRDefault="002D734C">
                      <w:pPr>
                        <w:rPr>
                          <w:b/>
                          <w:sz w:val="10"/>
                        </w:rPr>
                      </w:pPr>
                      <w:r w:rsidRPr="002D734C">
                        <w:rPr>
                          <w:b/>
                          <w:sz w:val="10"/>
                        </w:rPr>
                        <w:t>DS18B20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3D206" wp14:editId="3DDD0438">
                <wp:simplePos x="0" y="0"/>
                <wp:positionH relativeFrom="column">
                  <wp:posOffset>1151255</wp:posOffset>
                </wp:positionH>
                <wp:positionV relativeFrom="paragraph">
                  <wp:posOffset>2148110</wp:posOffset>
                </wp:positionV>
                <wp:extent cx="68635" cy="172696"/>
                <wp:effectExtent l="0" t="0" r="2667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5" cy="172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6F15" id="Rectangle 8" o:spid="_x0000_s1026" style="position:absolute;margin-left:90.65pt;margin-top:169.15pt;width:5.4pt;height: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" fillcolor="white [3212]" strokecolor="white [3212]" strokeweight="1pt"/>
            </w:pict>
          </mc:Fallback>
        </mc:AlternateContent>
      </w:r>
      <w:r w:rsidR="008E6D06">
        <w:rPr>
          <w:noProof/>
        </w:rPr>
        <w:drawing>
          <wp:inline distT="0" distB="0" distL="0" distR="0" wp14:anchorId="58B45D28" wp14:editId="00F97D65">
            <wp:extent cx="3406042" cy="2553778"/>
            <wp:effectExtent l="0" t="0" r="4445" b="0"/>
            <wp:docPr id="3" name="Image 3" descr="https://raw.githubusercontent.com/CrBast/distillation_column/master/doc/schema_electr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rBast/distillation_column/master/doc/schema_electriq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65" cy="27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16DE" w14:textId="439C0041" w:rsidR="008E6D06" w:rsidRDefault="008E6D06" w:rsidP="008E6D0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 xml:space="preserve">Vue </w:t>
      </w:r>
      <w:r>
        <w:rPr>
          <w:sz w:val="28"/>
          <w:u w:val="single"/>
        </w:rPr>
        <w:t>plaquette d’expérimentation</w:t>
      </w:r>
      <w:r w:rsidR="002D734C">
        <w:rPr>
          <w:noProof/>
        </w:rPr>
        <w:drawing>
          <wp:anchor distT="0" distB="0" distL="114300" distR="114300" simplePos="0" relativeHeight="251659264" behindDoc="1" locked="0" layoutInCell="1" allowOverlap="1" wp14:anchorId="63003762" wp14:editId="13767C90">
            <wp:simplePos x="0" y="0"/>
            <wp:positionH relativeFrom="column">
              <wp:posOffset>3740581</wp:posOffset>
            </wp:positionH>
            <wp:positionV relativeFrom="paragraph">
              <wp:posOffset>258924</wp:posOffset>
            </wp:positionV>
            <wp:extent cx="2113472" cy="3211906"/>
            <wp:effectExtent l="0" t="0" r="1270" b="7620"/>
            <wp:wrapNone/>
            <wp:docPr id="5" name="Image 5" descr="https://raw.githubusercontent.com/CrBast/distillation_column/master/doc/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CrBast/distillation_column/master/doc/schem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113472" cy="321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34C">
        <w:rPr>
          <w:noProof/>
        </w:rPr>
        <w:drawing>
          <wp:anchor distT="0" distB="0" distL="114300" distR="114300" simplePos="0" relativeHeight="251660288" behindDoc="1" locked="0" layoutInCell="1" allowOverlap="1" wp14:anchorId="68AE71F6" wp14:editId="6B13B53B">
            <wp:simplePos x="0" y="0"/>
            <wp:positionH relativeFrom="margin">
              <wp:align>left</wp:align>
            </wp:positionH>
            <wp:positionV relativeFrom="paragraph">
              <wp:posOffset>334286</wp:posOffset>
            </wp:positionV>
            <wp:extent cx="3151561" cy="3071004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6" t="4793" r="9690" b="3553"/>
                    <a:stretch/>
                  </pic:blipFill>
                  <pic:spPr bwMode="auto">
                    <a:xfrm>
                      <a:off x="0" y="0"/>
                      <a:ext cx="3156060" cy="30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B1786" w14:textId="35071E86" w:rsidR="008E6D06" w:rsidRDefault="008E6D06" w:rsidP="006644A0">
      <w:pPr>
        <w:spacing w:after="0"/>
        <w:rPr>
          <w:rFonts w:ascii="Arial" w:hAnsi="Arial" w:cs="Arial"/>
          <w:sz w:val="14"/>
        </w:rPr>
      </w:pPr>
    </w:p>
    <w:p w14:paraId="70F99246" w14:textId="5D0956D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F1F0472" w14:textId="5F9475D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A5C4826" w14:textId="2C95B71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2A6D2FD" w14:textId="115EE21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7CA08952" w14:textId="70821F82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BDEA735" w14:textId="0693E6E1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50A1AD0" w14:textId="2F680FE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14C2F5C" w14:textId="0B1A3E59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C715A67" w14:textId="1E4E0FB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DAE324D" w14:textId="2926345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77E21C4F" w14:textId="4DABEFA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663C749" w14:textId="55468F25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E0689BF" w14:textId="426EC24A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DDBEED2" w14:textId="0EF226EF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0F20935" w14:textId="67BD0E9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760E019" w14:textId="68F69B68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6937D2B" w14:textId="15B65C57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288507A9" w14:textId="05AEFCF3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60C158AB" w14:textId="6ADB7630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0D7D09CF" w14:textId="553652AB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443B1DE" w14:textId="24E930DD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2C047C2" w14:textId="393307DD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089BF1A7" w14:textId="3C5D19A0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455855C0" w14:textId="7E8671C4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341A1BEA" w14:textId="77777777" w:rsidR="002D734C" w:rsidRDefault="002D734C" w:rsidP="006644A0">
      <w:pPr>
        <w:spacing w:after="0"/>
        <w:rPr>
          <w:noProof/>
        </w:rPr>
      </w:pPr>
    </w:p>
    <w:p w14:paraId="3971041E" w14:textId="73C61246" w:rsidR="00980C0D" w:rsidRDefault="00980C0D" w:rsidP="006644A0">
      <w:pPr>
        <w:spacing w:after="0"/>
        <w:rPr>
          <w:rFonts w:ascii="Arial" w:hAnsi="Arial" w:cs="Arial"/>
          <w:sz w:val="14"/>
        </w:rPr>
      </w:pPr>
    </w:p>
    <w:p w14:paraId="10B7FA39" w14:textId="7D071AAB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14971AA5" w14:textId="03E5DD9F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2473E0A6" w14:textId="0CEA785D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4C6D2308" w14:textId="0AA36804" w:rsidR="00EC5A96" w:rsidRPr="00EC5A96" w:rsidRDefault="00566156" w:rsidP="00EC5A96">
      <w:pPr>
        <w:rPr>
          <w:sz w:val="28"/>
          <w:u w:val="single"/>
        </w:rPr>
      </w:pPr>
      <w:r>
        <w:rPr>
          <w:sz w:val="28"/>
          <w:u w:val="single"/>
        </w:rPr>
        <w:t>Diagramme états-transitions</w:t>
      </w:r>
    </w:p>
    <w:p w14:paraId="384274A9" w14:textId="6CD06EF8" w:rsidR="00EC5A96" w:rsidRDefault="00EC5A96" w:rsidP="00765196">
      <w:pPr>
        <w:spacing w:after="0"/>
        <w:jc w:val="center"/>
        <w:rPr>
          <w:rFonts w:ascii="Arial" w:hAnsi="Arial" w:cs="Arial"/>
          <w:sz w:val="14"/>
        </w:rPr>
      </w:pPr>
      <w:r>
        <w:rPr>
          <w:noProof/>
        </w:rPr>
        <w:drawing>
          <wp:inline distT="0" distB="0" distL="0" distR="0" wp14:anchorId="133E1642" wp14:editId="4FE8A6AF">
            <wp:extent cx="3371850" cy="3867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44BE" w14:textId="504927FB" w:rsidR="00EC5A96" w:rsidRDefault="00EC5A96" w:rsidP="006644A0">
      <w:pPr>
        <w:spacing w:after="0"/>
        <w:rPr>
          <w:rFonts w:ascii="Arial" w:hAnsi="Arial" w:cs="Arial"/>
          <w:sz w:val="14"/>
        </w:rPr>
      </w:pPr>
    </w:p>
    <w:p w14:paraId="218FA4CC" w14:textId="52C29D72" w:rsidR="00EC5A96" w:rsidRDefault="00EC5A96" w:rsidP="006644A0">
      <w:pPr>
        <w:spacing w:after="0"/>
        <w:rPr>
          <w:rFonts w:ascii="Arial" w:hAnsi="Arial" w:cs="Arial"/>
          <w:sz w:val="14"/>
        </w:rPr>
      </w:pPr>
    </w:p>
    <w:p w14:paraId="0F1F0478" w14:textId="33FB3235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46C1E116" w14:textId="16E4EDEC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678843E9" w14:textId="71A21EED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73896FC4" w14:textId="77777777" w:rsidR="0028415B" w:rsidRDefault="0028415B" w:rsidP="006644A0">
      <w:pPr>
        <w:spacing w:after="0"/>
        <w:rPr>
          <w:rFonts w:ascii="Arial" w:hAnsi="Arial" w:cs="Arial"/>
          <w:sz w:val="14"/>
        </w:rPr>
      </w:pPr>
    </w:p>
    <w:p w14:paraId="2AE07F8A" w14:textId="77777777" w:rsidR="00EC5A96" w:rsidRDefault="00EC5A96" w:rsidP="006644A0">
      <w:pPr>
        <w:spacing w:after="0"/>
        <w:rPr>
          <w:rFonts w:ascii="Arial" w:hAnsi="Arial" w:cs="Arial"/>
          <w:sz w:val="14"/>
        </w:rPr>
      </w:pPr>
    </w:p>
    <w:p w14:paraId="5A3FABD3" w14:textId="70D215E7" w:rsidR="00181BF3" w:rsidRDefault="00181BF3" w:rsidP="006644A0">
      <w:pPr>
        <w:spacing w:after="0"/>
        <w:rPr>
          <w:sz w:val="28"/>
          <w:u w:val="single"/>
        </w:rPr>
      </w:pPr>
      <w:r>
        <w:rPr>
          <w:sz w:val="28"/>
          <w:u w:val="single"/>
        </w:rPr>
        <w:lastRenderedPageBreak/>
        <w:t>Code</w:t>
      </w:r>
    </w:p>
    <w:p w14:paraId="469F4411" w14:textId="5F9493CD" w:rsidR="00181BF3" w:rsidRDefault="00181BF3" w:rsidP="006644A0">
      <w:pPr>
        <w:spacing w:after="0"/>
        <w:rPr>
          <w:rFonts w:ascii="Arial" w:hAnsi="Arial" w:cs="Arial"/>
          <w:sz w:val="14"/>
        </w:rPr>
      </w:pPr>
    </w:p>
    <w:p w14:paraId="6BB9E5F9" w14:textId="33B39CC1" w:rsidR="00EC5A96" w:rsidRPr="008B503D" w:rsidRDefault="008B503D" w:rsidP="006644A0">
      <w:pPr>
        <w:spacing w:after="0"/>
        <w:rPr>
          <w:lang w:val="en-US"/>
        </w:rPr>
      </w:pPr>
      <w:proofErr w:type="spellStart"/>
      <w:r w:rsidRPr="008B503D">
        <w:rPr>
          <w:lang w:val="en-US"/>
        </w:rPr>
        <w:t>Github</w:t>
      </w:r>
      <w:proofErr w:type="spellEnd"/>
      <w:r w:rsidRPr="008B503D">
        <w:rPr>
          <w:lang w:val="en-US"/>
        </w:rPr>
        <w:t xml:space="preserve"> </w:t>
      </w:r>
      <w:r>
        <w:rPr>
          <w:lang w:val="en-US"/>
        </w:rPr>
        <w:t xml:space="preserve">: </w:t>
      </w:r>
      <w:hyperlink r:id="rId14" w:history="1">
        <w:r w:rsidR="00E77E99" w:rsidRPr="008056CC">
          <w:rPr>
            <w:rStyle w:val="Lienhypertexte"/>
            <w:lang w:val="en-US"/>
          </w:rPr>
          <w:t>https://github.com/CrBast/distillation_column/blob/master/arduino/arduino.ino</w:t>
        </w:r>
      </w:hyperlink>
    </w:p>
    <w:p w14:paraId="21F12767" w14:textId="77777777" w:rsidR="008B503D" w:rsidRPr="008B503D" w:rsidRDefault="008B503D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D6ADABC" w14:textId="27561D17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DA6B713" w14:textId="6FCA24D3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8F39316" w14:textId="735E8423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C00280E" w14:textId="7D0D65F1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60CCBFC" w14:textId="33FA38B9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15ED133" w14:textId="4D8C49A6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9F24105" w14:textId="7DB51CE0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821C931" w14:textId="3330348B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B5C86DF" w14:textId="07AEF2B4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DA1A720" w14:textId="1D955842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567A975" w14:textId="74DC99EF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E0A5B03" w14:textId="7E525F39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91C0571" w14:textId="0309A416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3E87FEA" w14:textId="297FF606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D0E0FA2" w14:textId="0F7A9052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BFF64CA" w14:textId="3FCA92C4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96D4CEE" w14:textId="512D3D99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FA0E914" w14:textId="6B1A7D94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2508462" w14:textId="15F399EB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D6478A7" w14:textId="527585EB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19F6DC1" w14:textId="5C422F5F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2203A6F" w14:textId="596EA158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43091E7" w14:textId="5659F1BB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39B7038" w14:textId="0D2CF3A8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08C294F" w14:textId="6C1974CB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7A27952" w14:textId="1F151615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6FCEE90" w14:textId="3058B001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564D7DA" w14:textId="18B99699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2D31B3D" w14:textId="17C8BAB8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AAFEA3B" w14:textId="19B9948E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F84CB1F" w14:textId="247165AA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D55F8E9" w14:textId="563AC76D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8019710" w14:textId="600CFAF5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D04610B" w14:textId="5C0BCD3E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BCDB33E" w14:textId="2D6224B2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9268BF8" w14:textId="46D471A0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F17DA5E" w14:textId="15FEE8CD" w:rsidR="00EC5A96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F35B8D1" w14:textId="7B001A8A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E0720A2" w14:textId="027BD47A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392F5D4" w14:textId="17EDB7FD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5B81398" w14:textId="51D467EA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CA3509A" w14:textId="00580090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B1A34E8" w14:textId="476C82A5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8DCDE6B" w14:textId="3C4D669E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0669AA3" w14:textId="7B470D84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FDE8AE5" w14:textId="47836ADA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7A70A2F" w14:textId="7E3E7082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C6F1759" w14:textId="0CDF8F5F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78BE169" w14:textId="4C53784C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93ADEE4" w14:textId="22859E28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B112963" w14:textId="5C6DB865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847D73A" w14:textId="7718B26B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981B7DF" w14:textId="5077A95F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9A986AB" w14:textId="17A009D7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1A64E06" w14:textId="140C42FB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57241F8" w14:textId="7B599611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6DEF540" w14:textId="22736175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F6E8ABD" w14:textId="0ECD4835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457E108" w14:textId="6A60F08E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3F97325" w14:textId="33C31A13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ECC1741" w14:textId="56A4F5F9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17D37BD" w14:textId="0BCFFED1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456F5165" w14:textId="5A9275BE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FBBE300" w14:textId="26003CD6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22A9C4E" w14:textId="67BB4FE0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17F421D0" w14:textId="0BC1EF73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A0BBBD0" w14:textId="1F30D469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2F517C50" w14:textId="641ADD6E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75ADB307" w14:textId="23BA0D3B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339A4350" w14:textId="4015145A" w:rsidR="00E77E99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03BA94B2" w14:textId="77777777" w:rsidR="00E77E99" w:rsidRPr="008B503D" w:rsidRDefault="00E77E99" w:rsidP="006644A0">
      <w:pPr>
        <w:spacing w:after="0"/>
        <w:rPr>
          <w:rFonts w:ascii="Arial" w:hAnsi="Arial" w:cs="Arial"/>
          <w:sz w:val="14"/>
          <w:lang w:val="en-US"/>
        </w:rPr>
      </w:pPr>
    </w:p>
    <w:p w14:paraId="63BF236D" w14:textId="36BF0695" w:rsidR="00EC5A96" w:rsidRPr="008B503D" w:rsidRDefault="00EC5A96" w:rsidP="006644A0">
      <w:pPr>
        <w:spacing w:after="0"/>
        <w:rPr>
          <w:rFonts w:ascii="Arial" w:hAnsi="Arial" w:cs="Arial"/>
          <w:sz w:val="14"/>
          <w:lang w:val="en-US"/>
        </w:rPr>
      </w:pPr>
    </w:p>
    <w:p w14:paraId="596C50E1" w14:textId="27E71588" w:rsidR="00EC5A96" w:rsidRDefault="00EC5A96" w:rsidP="006644A0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Application Windows</w:t>
      </w:r>
    </w:p>
    <w:p w14:paraId="2068D88F" w14:textId="77777777" w:rsidR="00E77E99" w:rsidRDefault="00E77E99" w:rsidP="00E77E99">
      <w:pPr>
        <w:rPr>
          <w:sz w:val="28"/>
          <w:u w:val="single"/>
        </w:rPr>
      </w:pPr>
    </w:p>
    <w:p w14:paraId="1B78C373" w14:textId="02EEDB89" w:rsidR="00E77E99" w:rsidRPr="002E405E" w:rsidRDefault="00E77E99" w:rsidP="00E77E99">
      <w:pPr>
        <w:rPr>
          <w:sz w:val="28"/>
          <w:u w:val="single"/>
        </w:rPr>
      </w:pPr>
      <w:r w:rsidRPr="002E405E">
        <w:rPr>
          <w:sz w:val="28"/>
          <w:u w:val="single"/>
        </w:rPr>
        <w:t>Description</w:t>
      </w:r>
    </w:p>
    <w:p w14:paraId="4FB41D88" w14:textId="4BDDC30C" w:rsidR="00880B56" w:rsidRDefault="00E77E99" w:rsidP="00E77E99">
      <w:pPr>
        <w:spacing w:after="0"/>
      </w:pPr>
      <w:r>
        <w:t>L’</w:t>
      </w:r>
      <w:r>
        <w:t xml:space="preserve">application </w:t>
      </w:r>
      <w:r w:rsidR="00841A2B">
        <w:t>permet de visualiser en temp-réel diverses informations concernant le montage Arduino.</w:t>
      </w:r>
    </w:p>
    <w:p w14:paraId="69F32F41" w14:textId="17AAB231" w:rsidR="00841A2B" w:rsidRDefault="00841A2B" w:rsidP="00E77E99">
      <w:pPr>
        <w:spacing w:after="0"/>
      </w:pPr>
      <w:r>
        <w:t xml:space="preserve">L’Application </w:t>
      </w:r>
      <w:r w:rsidR="00D02B0C">
        <w:t>a été développée en WPF (C#) et est seulement disponible pour Windows(32/64bits).</w:t>
      </w:r>
    </w:p>
    <w:p w14:paraId="0A82C44E" w14:textId="77777777" w:rsidR="00880B56" w:rsidRDefault="00880B56" w:rsidP="00E77E99">
      <w:pPr>
        <w:spacing w:after="0"/>
      </w:pPr>
    </w:p>
    <w:p w14:paraId="227FD844" w14:textId="7A91B433" w:rsidR="0028415B" w:rsidRDefault="00841A2B" w:rsidP="00E77E99">
      <w:pPr>
        <w:spacing w:after="0"/>
      </w:pPr>
      <w:r>
        <w:t xml:space="preserve">Le code complet de l’application se trouve sur GitHub : </w:t>
      </w:r>
      <w:hyperlink r:id="rId15" w:history="1">
        <w:r w:rsidRPr="008056CC">
          <w:rPr>
            <w:rStyle w:val="Lienhypertexte"/>
          </w:rPr>
          <w:t>https://github.com/CrBast/distillation_column/tree/master/windows-manager</w:t>
        </w:r>
      </w:hyperlink>
    </w:p>
    <w:p w14:paraId="42BB0E6D" w14:textId="1D2535DB" w:rsidR="0028415B" w:rsidRDefault="0028415B" w:rsidP="00E77E99">
      <w:pPr>
        <w:spacing w:after="0"/>
      </w:pPr>
    </w:p>
    <w:p w14:paraId="378FC643" w14:textId="5C20B769" w:rsidR="0028415B" w:rsidRDefault="0028415B" w:rsidP="00E77E99">
      <w:pPr>
        <w:spacing w:after="0"/>
      </w:pPr>
      <w:r>
        <w:t xml:space="preserve">Convention de transfert de données Arduino – PC 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28415B">
        <w:instrText>https://github.com/CrBast/distillation_column/wiki</w:instrText>
      </w:r>
      <w:r>
        <w:instrText xml:space="preserve">" </w:instrText>
      </w:r>
      <w:r>
        <w:fldChar w:fldCharType="separate"/>
      </w:r>
      <w:r w:rsidRPr="008056CC">
        <w:rPr>
          <w:rStyle w:val="Lienhypertexte"/>
        </w:rPr>
        <w:t>https://github.com/CrBast/distillation_column/wiki</w:t>
      </w:r>
      <w:r>
        <w:fldChar w:fldCharType="end"/>
      </w:r>
    </w:p>
    <w:p w14:paraId="1CF119FB" w14:textId="3CCB0DFE" w:rsidR="00841A2B" w:rsidRDefault="00841A2B" w:rsidP="00E77E99">
      <w:pPr>
        <w:spacing w:after="0"/>
      </w:pPr>
    </w:p>
    <w:p w14:paraId="3067E017" w14:textId="3585C20D" w:rsidR="00841A2B" w:rsidRDefault="00841A2B" w:rsidP="00841A2B">
      <w:pPr>
        <w:rPr>
          <w:sz w:val="28"/>
          <w:u w:val="single"/>
        </w:rPr>
      </w:pPr>
      <w:r>
        <w:rPr>
          <w:sz w:val="28"/>
          <w:u w:val="single"/>
        </w:rPr>
        <w:t>Dépendances</w:t>
      </w:r>
    </w:p>
    <w:p w14:paraId="677238D9" w14:textId="600F0186" w:rsidR="0028415B" w:rsidRDefault="0028415B" w:rsidP="00841A2B">
      <w:pPr>
        <w:rPr>
          <w:sz w:val="28"/>
          <w:u w:val="single"/>
        </w:rPr>
      </w:pPr>
      <w:r>
        <w:t>Voici les librairies open source utilisées</w:t>
      </w:r>
    </w:p>
    <w:p w14:paraId="099E0C22" w14:textId="6913A4AC" w:rsidR="00841A2B" w:rsidRDefault="00841A2B" w:rsidP="0028415B">
      <w:pPr>
        <w:pStyle w:val="Paragraphedeliste"/>
        <w:numPr>
          <w:ilvl w:val="0"/>
          <w:numId w:val="9"/>
        </w:numPr>
        <w:spacing w:after="0"/>
      </w:pPr>
      <w:proofErr w:type="spellStart"/>
      <w:r>
        <w:t>Lvcharts</w:t>
      </w:r>
      <w:proofErr w:type="spellEnd"/>
      <w:r>
        <w:t xml:space="preserve"> (</w:t>
      </w:r>
      <w:hyperlink r:id="rId16" w:history="1">
        <w:r w:rsidR="0028415B" w:rsidRPr="008056CC">
          <w:rPr>
            <w:rStyle w:val="Lienhypertexte"/>
          </w:rPr>
          <w:t>https://lvcharts.net</w:t>
        </w:r>
      </w:hyperlink>
      <w:r>
        <w:t>)</w:t>
      </w:r>
    </w:p>
    <w:p w14:paraId="20DDFBAA" w14:textId="0EBBCAB9" w:rsidR="0028415B" w:rsidRDefault="0028415B" w:rsidP="0028415B">
      <w:pPr>
        <w:spacing w:after="0"/>
      </w:pPr>
    </w:p>
    <w:p w14:paraId="6629AD75" w14:textId="217CF1A0" w:rsidR="0028415B" w:rsidRDefault="0028415B" w:rsidP="0028415B">
      <w:pPr>
        <w:rPr>
          <w:sz w:val="28"/>
          <w:u w:val="single"/>
        </w:rPr>
      </w:pPr>
      <w:r>
        <w:rPr>
          <w:sz w:val="28"/>
          <w:u w:val="single"/>
        </w:rPr>
        <w:t>Interface graphique</w:t>
      </w:r>
    </w:p>
    <w:p w14:paraId="555CDA25" w14:textId="6BD64A31" w:rsidR="0028415B" w:rsidRDefault="0028415B" w:rsidP="0028415B">
      <w:pPr>
        <w:spacing w:after="0"/>
      </w:pPr>
      <w:r>
        <w:t>Les informations disponibles en temps réel :</w:t>
      </w:r>
    </w:p>
    <w:p w14:paraId="76D77B9C" w14:textId="3F70F26F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Température du capteur</w:t>
      </w:r>
    </w:p>
    <w:p w14:paraId="6B1173F3" w14:textId="6E66D9D3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Etat (Selon diagramme états-transitions)</w:t>
      </w:r>
    </w:p>
    <w:p w14:paraId="7ABF5AAD" w14:textId="3AA8E1E4" w:rsidR="0028415B" w:rsidRDefault="0028415B" w:rsidP="0028415B">
      <w:pPr>
        <w:pStyle w:val="Paragraphedeliste"/>
        <w:numPr>
          <w:ilvl w:val="0"/>
          <w:numId w:val="9"/>
        </w:numPr>
        <w:spacing w:after="0"/>
      </w:pPr>
      <w:r>
        <w:t>Puissance de chauffe</w:t>
      </w:r>
    </w:p>
    <w:p w14:paraId="43E9CB00" w14:textId="7B1D8E32" w:rsidR="00841A2B" w:rsidRDefault="00841A2B" w:rsidP="00E77E99">
      <w:pPr>
        <w:spacing w:after="0"/>
      </w:pPr>
    </w:p>
    <w:p w14:paraId="37E51424" w14:textId="77777777" w:rsidR="00841A2B" w:rsidRPr="002E405E" w:rsidRDefault="00841A2B" w:rsidP="00E77E99">
      <w:pPr>
        <w:spacing w:after="0"/>
        <w:rPr>
          <w:rFonts w:ascii="Arial" w:hAnsi="Arial" w:cs="Arial"/>
          <w:sz w:val="14"/>
        </w:rPr>
      </w:pPr>
    </w:p>
    <w:p w14:paraId="2877F8C4" w14:textId="2FCDF8C0" w:rsidR="00E77E99" w:rsidRPr="002E405E" w:rsidRDefault="00E77E99" w:rsidP="00E77E99">
      <w:pPr>
        <w:spacing w:after="0"/>
        <w:rPr>
          <w:rFonts w:ascii="Arial" w:hAnsi="Arial" w:cs="Arial"/>
          <w:sz w:val="14"/>
        </w:rPr>
      </w:pPr>
    </w:p>
    <w:sectPr w:rsidR="00E77E99" w:rsidRPr="002E405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16B72" w14:textId="77777777" w:rsidR="009503A8" w:rsidRDefault="009503A8" w:rsidP="002B45C1">
      <w:pPr>
        <w:spacing w:after="0" w:line="240" w:lineRule="auto"/>
      </w:pPr>
      <w:r>
        <w:separator/>
      </w:r>
    </w:p>
  </w:endnote>
  <w:endnote w:type="continuationSeparator" w:id="0">
    <w:p w14:paraId="3B1639B8" w14:textId="77777777" w:rsidR="009503A8" w:rsidRDefault="009503A8" w:rsidP="002B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BFA63" w14:textId="481768A1" w:rsidR="002B45C1" w:rsidRDefault="004E34A6" w:rsidP="00972B6A">
    <w:pPr>
      <w:pStyle w:val="Pieddepag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1B1F59">
      <w:rPr>
        <w:noProof/>
      </w:rPr>
      <w:t>12_ProjetArduinoChauffage.docx</w:t>
    </w:r>
    <w:r>
      <w:rPr>
        <w:noProof/>
      </w:rPr>
      <w:fldChar w:fldCharType="end"/>
    </w:r>
    <w:r w:rsidR="002B45C1">
      <w:tab/>
    </w:r>
    <w:r w:rsidR="002B45C1">
      <w:tab/>
    </w:r>
    <w:r w:rsidR="00972B6A">
      <w:t xml:space="preserve">Page </w:t>
    </w:r>
    <w:r w:rsidR="00972B6A">
      <w:rPr>
        <w:b/>
        <w:bCs/>
      </w:rPr>
      <w:fldChar w:fldCharType="begin"/>
    </w:r>
    <w:r w:rsidR="00972B6A">
      <w:rPr>
        <w:b/>
        <w:bCs/>
      </w:rPr>
      <w:instrText xml:space="preserve"> PAGE  \* Arabic  \* MERGEFORMAT </w:instrText>
    </w:r>
    <w:r w:rsidR="00972B6A">
      <w:rPr>
        <w:b/>
        <w:bCs/>
      </w:rPr>
      <w:fldChar w:fldCharType="separate"/>
    </w:r>
    <w:r w:rsidR="006644A0">
      <w:rPr>
        <w:b/>
        <w:bCs/>
        <w:noProof/>
      </w:rPr>
      <w:t>2</w:t>
    </w:r>
    <w:r w:rsidR="00972B6A">
      <w:rPr>
        <w:b/>
        <w:bCs/>
      </w:rPr>
      <w:fldChar w:fldCharType="end"/>
    </w:r>
    <w:r w:rsidR="00972B6A">
      <w:t xml:space="preserve"> of </w:t>
    </w:r>
    <w:r w:rsidR="00972B6A">
      <w:rPr>
        <w:b/>
        <w:bCs/>
      </w:rPr>
      <w:fldChar w:fldCharType="begin"/>
    </w:r>
    <w:r w:rsidR="00972B6A">
      <w:rPr>
        <w:b/>
        <w:bCs/>
      </w:rPr>
      <w:instrText xml:space="preserve"> NUMPAGES  \* Arabic  \* MERGEFORMAT </w:instrText>
    </w:r>
    <w:r w:rsidR="00972B6A">
      <w:rPr>
        <w:b/>
        <w:bCs/>
      </w:rPr>
      <w:fldChar w:fldCharType="separate"/>
    </w:r>
    <w:r w:rsidR="006644A0">
      <w:rPr>
        <w:b/>
        <w:bCs/>
        <w:noProof/>
      </w:rPr>
      <w:t>2</w:t>
    </w:r>
    <w:r w:rsidR="00972B6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B29BF" w14:textId="77777777" w:rsidR="009503A8" w:rsidRDefault="009503A8" w:rsidP="002B45C1">
      <w:pPr>
        <w:spacing w:after="0" w:line="240" w:lineRule="auto"/>
      </w:pPr>
      <w:r>
        <w:separator/>
      </w:r>
    </w:p>
  </w:footnote>
  <w:footnote w:type="continuationSeparator" w:id="0">
    <w:p w14:paraId="16F9952A" w14:textId="77777777" w:rsidR="009503A8" w:rsidRDefault="009503A8" w:rsidP="002B4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8075"/>
      <w:gridCol w:w="987"/>
    </w:tblGrid>
    <w:tr w:rsidR="002B45C1" w14:paraId="475D289C" w14:textId="77777777" w:rsidTr="002951FA">
      <w:tc>
        <w:tcPr>
          <w:tcW w:w="8075" w:type="dxa"/>
        </w:tcPr>
        <w:p w14:paraId="3D2BEC28" w14:textId="2B8AC86B" w:rsidR="002B45C1" w:rsidRDefault="002B45C1">
          <w:pPr>
            <w:pStyle w:val="En-tte"/>
          </w:pPr>
          <w:r>
            <w:t>Bastien Crettenand</w:t>
          </w:r>
          <w:r>
            <w:tab/>
          </w:r>
          <w:r>
            <w:tab/>
          </w:r>
          <w:r w:rsidR="00085688">
            <w:t xml:space="preserve">Sion, le </w:t>
          </w:r>
          <w:r w:rsidR="00085688">
            <w:fldChar w:fldCharType="begin"/>
          </w:r>
          <w:r w:rsidR="00085688">
            <w:instrText xml:space="preserve"> TIME \@ "d MMMM yyyy" </w:instrText>
          </w:r>
          <w:r w:rsidR="00085688">
            <w:fldChar w:fldCharType="separate"/>
          </w:r>
          <w:r w:rsidR="008E6D06">
            <w:rPr>
              <w:noProof/>
            </w:rPr>
            <w:t>23 mai 2019</w:t>
          </w:r>
          <w:r w:rsidR="00085688">
            <w:fldChar w:fldCharType="end"/>
          </w:r>
        </w:p>
        <w:p w14:paraId="590F9F3C" w14:textId="77777777" w:rsidR="002B45C1" w:rsidRDefault="002951FA" w:rsidP="009A42ED">
          <w:pPr>
            <w:pStyle w:val="En-tte"/>
          </w:pPr>
          <w:r>
            <w:t>INFO3</w:t>
          </w:r>
          <w:r>
            <w:tab/>
            <w:t xml:space="preserve">                                                                     </w:t>
          </w:r>
          <w:r w:rsidR="009A42ED">
            <w:t>Inf-M121</w:t>
          </w:r>
          <w:r>
            <w:t xml:space="preserve"> – Elaborer des tâches de pilotage</w:t>
          </w:r>
        </w:p>
      </w:tc>
      <w:tc>
        <w:tcPr>
          <w:tcW w:w="987" w:type="dxa"/>
        </w:tcPr>
        <w:p w14:paraId="475C9F6E" w14:textId="77777777" w:rsidR="002B45C1" w:rsidRDefault="002B45C1">
          <w:pPr>
            <w:pStyle w:val="En-tte"/>
          </w:pPr>
        </w:p>
      </w:tc>
    </w:tr>
  </w:tbl>
  <w:p w14:paraId="5BEBC6DB" w14:textId="77777777" w:rsidR="002B45C1" w:rsidRDefault="002B4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0971"/>
    <w:multiLevelType w:val="hybridMultilevel"/>
    <w:tmpl w:val="D2C2F430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190"/>
    <w:multiLevelType w:val="hybridMultilevel"/>
    <w:tmpl w:val="2F10D9C2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606EA"/>
    <w:multiLevelType w:val="hybridMultilevel"/>
    <w:tmpl w:val="DEC02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B04B6"/>
    <w:multiLevelType w:val="hybridMultilevel"/>
    <w:tmpl w:val="EBA24D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67880"/>
    <w:multiLevelType w:val="hybridMultilevel"/>
    <w:tmpl w:val="B5983684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1D0C"/>
    <w:multiLevelType w:val="hybridMultilevel"/>
    <w:tmpl w:val="F7F40F7C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0539"/>
    <w:multiLevelType w:val="hybridMultilevel"/>
    <w:tmpl w:val="2F448AD8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07F4C"/>
    <w:multiLevelType w:val="hybridMultilevel"/>
    <w:tmpl w:val="966ADA6E"/>
    <w:lvl w:ilvl="0" w:tplc="A4F83B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0DAD"/>
    <w:multiLevelType w:val="hybridMultilevel"/>
    <w:tmpl w:val="F7DA2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u w:val="none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4CC"/>
    <w:rsid w:val="00023B89"/>
    <w:rsid w:val="00051B21"/>
    <w:rsid w:val="00073889"/>
    <w:rsid w:val="00085688"/>
    <w:rsid w:val="00181BF3"/>
    <w:rsid w:val="001B1F59"/>
    <w:rsid w:val="001F1EF1"/>
    <w:rsid w:val="0028415B"/>
    <w:rsid w:val="002951FA"/>
    <w:rsid w:val="002B45C1"/>
    <w:rsid w:val="002D734C"/>
    <w:rsid w:val="002E405E"/>
    <w:rsid w:val="00305F03"/>
    <w:rsid w:val="003A3F3C"/>
    <w:rsid w:val="003A67AB"/>
    <w:rsid w:val="003F1286"/>
    <w:rsid w:val="0042712D"/>
    <w:rsid w:val="004329D5"/>
    <w:rsid w:val="004657EB"/>
    <w:rsid w:val="004D193D"/>
    <w:rsid w:val="004E1B85"/>
    <w:rsid w:val="004E34A6"/>
    <w:rsid w:val="0055113F"/>
    <w:rsid w:val="00563379"/>
    <w:rsid w:val="00566156"/>
    <w:rsid w:val="005A4C38"/>
    <w:rsid w:val="00620F91"/>
    <w:rsid w:val="00662AF1"/>
    <w:rsid w:val="006644A0"/>
    <w:rsid w:val="0067485D"/>
    <w:rsid w:val="006E2E05"/>
    <w:rsid w:val="006E7FC3"/>
    <w:rsid w:val="007032C2"/>
    <w:rsid w:val="00723573"/>
    <w:rsid w:val="00765196"/>
    <w:rsid w:val="007B1C14"/>
    <w:rsid w:val="00841A2B"/>
    <w:rsid w:val="00880B56"/>
    <w:rsid w:val="008B503D"/>
    <w:rsid w:val="008D3552"/>
    <w:rsid w:val="008E6D06"/>
    <w:rsid w:val="009021B2"/>
    <w:rsid w:val="00945532"/>
    <w:rsid w:val="009503A8"/>
    <w:rsid w:val="00964C37"/>
    <w:rsid w:val="00972B6A"/>
    <w:rsid w:val="00980C0D"/>
    <w:rsid w:val="009A42ED"/>
    <w:rsid w:val="00A133E0"/>
    <w:rsid w:val="00A87A5B"/>
    <w:rsid w:val="00AA1F19"/>
    <w:rsid w:val="00B265C9"/>
    <w:rsid w:val="00C02518"/>
    <w:rsid w:val="00CB341C"/>
    <w:rsid w:val="00D02B0C"/>
    <w:rsid w:val="00DC04CC"/>
    <w:rsid w:val="00DE0589"/>
    <w:rsid w:val="00E1265E"/>
    <w:rsid w:val="00E16415"/>
    <w:rsid w:val="00E77E99"/>
    <w:rsid w:val="00EB659A"/>
    <w:rsid w:val="00EC5A96"/>
    <w:rsid w:val="00EF15C0"/>
    <w:rsid w:val="00F10EF0"/>
    <w:rsid w:val="00F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25034"/>
  <w15:chartTrackingRefBased/>
  <w15:docId w15:val="{C832A75C-E6D3-4C1F-8C27-4A9BFD0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1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4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45C1"/>
  </w:style>
  <w:style w:type="paragraph" w:styleId="Pieddepage">
    <w:name w:val="footer"/>
    <w:basedOn w:val="Normal"/>
    <w:link w:val="PieddepageCar"/>
    <w:uiPriority w:val="99"/>
    <w:unhideWhenUsed/>
    <w:rsid w:val="002B4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45C1"/>
  </w:style>
  <w:style w:type="table" w:styleId="Grilledutableau">
    <w:name w:val="Table Grid"/>
    <w:basedOn w:val="TableauNormal"/>
    <w:uiPriority w:val="39"/>
    <w:rsid w:val="002B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04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B8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E6D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51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519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77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Bast/distillation_colum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vcharts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rBast/distillation_column/tree/master/windows-manage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rBast/distillation_column/blob/master/arduino/arduino.in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A_Ecole\INFORMATIQUE\Inf-M121\base\docume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68950-6ED3-4081-AB5B-5FD623EA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document.dotx</Template>
  <TotalTime>70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EPTSion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EPTs</dc:creator>
  <cp:keywords/>
  <dc:description/>
  <cp:lastModifiedBy>Crettenand Bastien</cp:lastModifiedBy>
  <cp:revision>36</cp:revision>
  <dcterms:created xsi:type="dcterms:W3CDTF">2019-04-16T07:23:00Z</dcterms:created>
  <dcterms:modified xsi:type="dcterms:W3CDTF">2019-05-23T18:35:00Z</dcterms:modified>
</cp:coreProperties>
</file>